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440880149"/>
        <w:docPartObj>
          <w:docPartGallery w:val="Cover Pages"/>
          <w:docPartUnique/>
        </w:docPartObj>
      </w:sdtPr>
      <w:sdtEndPr/>
      <w:sdtContent>
        <w:p w:rsidR="00AA2798" w:rsidRDefault="00AA2798" w:rsidP="00AA2798">
          <w:pPr>
            <w:pStyle w:val="KeinLeerraum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0B91956" wp14:editId="480DB54F">
                <wp:simplePos x="0" y="0"/>
                <wp:positionH relativeFrom="column">
                  <wp:posOffset>719454</wp:posOffset>
                </wp:positionH>
                <wp:positionV relativeFrom="paragraph">
                  <wp:posOffset>-664845</wp:posOffset>
                </wp:positionV>
                <wp:extent cx="1083693" cy="990271"/>
                <wp:effectExtent l="0" t="0" r="2540" b="635"/>
                <wp:wrapNone/>
                <wp:docPr id="54" name="Grafik 54" descr="Bildergebnis für css versicher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Bildergebnis für css versicher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732" cy="993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0F172F6" wp14:editId="59D42A59">
                <wp:simplePos x="0" y="0"/>
                <wp:positionH relativeFrom="margin">
                  <wp:posOffset>-253412</wp:posOffset>
                </wp:positionH>
                <wp:positionV relativeFrom="paragraph">
                  <wp:posOffset>-614045</wp:posOffset>
                </wp:positionV>
                <wp:extent cx="951070" cy="844550"/>
                <wp:effectExtent l="0" t="0" r="1905" b="0"/>
                <wp:wrapNone/>
                <wp:docPr id="11" name="Grafik 11" descr="Bildergebnis für ict berufsbildung zentralschwei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ldergebnis für ict berufsbildung zentralschwei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107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697026" wp14:editId="5700372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2798" w:rsidRPr="00663FCA" w:rsidRDefault="00F66FF3" w:rsidP="00AA2798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um"/>
                                      <w:tag w:val=""/>
                                      <w:id w:val="560063715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16-09-26T00:00:00Z">
                                        <w:dateFormat w:val="d.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404DF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26.9.2016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697026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C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J3Iu&#10;dVwkAADfBAEADgAAAAAAAAAAAAAAAAAuAgAAZHJzL2Uyb0RvYy54bWxQSwECLQAUAAYACAAAACEA&#10;T/eVMt0AAAAGAQAADwAAAAAAAAAAAAAAAAC2JgAAZHJzL2Rvd25yZXYueG1sUEsFBgAAAAAEAAQA&#10;8wAAAMAnAAAAAA=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AA2798" w:rsidRPr="00663FCA" w:rsidRDefault="00F66FF3" w:rsidP="00AA2798">
                            <w:pPr>
                              <w:pStyle w:val="KeinLeerraum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um"/>
                                <w:tag w:val=""/>
                                <w:id w:val="560063715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9-26T00:00:00Z">
                                  <w:dateFormat w:val="d.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404DF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26.9.2016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508260" wp14:editId="31A660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2798" w:rsidRDefault="00F66FF3" w:rsidP="00AA2798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279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Iman Lünsmann</w:t>
                                    </w:r>
                                  </w:sdtContent>
                                </w:sdt>
                              </w:p>
                              <w:p w:rsidR="00AA2798" w:rsidRDefault="00F66FF3" w:rsidP="00AA2798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279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css Versicherung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508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AA2798" w:rsidRDefault="00F66FF3" w:rsidP="00AA2798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A279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Iman Lünsmann</w:t>
                              </w:r>
                            </w:sdtContent>
                          </w:sdt>
                        </w:p>
                        <w:p w:rsidR="00AA2798" w:rsidRDefault="00F66FF3" w:rsidP="00AA279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279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css Versicherung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A2798" w:rsidRDefault="00AA2798" w:rsidP="00AA2798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E381A8" wp14:editId="70F1E943">
                    <wp:simplePos x="0" y="0"/>
                    <wp:positionH relativeFrom="page">
                      <wp:posOffset>2895600</wp:posOffset>
                    </wp:positionH>
                    <wp:positionV relativeFrom="page">
                      <wp:posOffset>1893277</wp:posOffset>
                    </wp:positionV>
                    <wp:extent cx="4460387" cy="1069848"/>
                    <wp:effectExtent l="0" t="0" r="0" b="444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60387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2798" w:rsidRPr="00F3271E" w:rsidRDefault="00F66FF3" w:rsidP="00AA2798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4DF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A simple Project</w:t>
                                    </w:r>
                                  </w:sdtContent>
                                </w:sdt>
                              </w:p>
                              <w:p w:rsidR="00AA2798" w:rsidRDefault="00F66FF3" w:rsidP="00AA279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4DF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E381A8" id="Textfeld 1" o:spid="_x0000_s1056" type="#_x0000_t202" style="position:absolute;margin-left:228pt;margin-top:149.1pt;width:351.2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:rsidR="00AA2798" w:rsidRPr="00F3271E" w:rsidRDefault="00F66FF3" w:rsidP="00AA2798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04DF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A simple Project</w:t>
                              </w:r>
                            </w:sdtContent>
                          </w:sdt>
                        </w:p>
                        <w:p w:rsidR="00AA2798" w:rsidRDefault="00F66FF3" w:rsidP="00AA279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04DF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1.0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-5380431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04DF8" w:rsidRDefault="00404DF8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404DF8" w:rsidRDefault="00404DF8"/>
      </w:sdtContent>
    </w:sdt>
    <w:p w:rsidR="0031064E" w:rsidRDefault="0031064E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 w:rsidP="00483CA0">
      <w:pPr>
        <w:pStyle w:val="berschrift1"/>
      </w:pPr>
      <w:r>
        <w:lastRenderedPageBreak/>
        <w:t>Revisionen</w:t>
      </w:r>
    </w:p>
    <w:p w:rsidR="00483CA0" w:rsidRDefault="00483CA0" w:rsidP="00483C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83CA0" w:rsidRPr="00184D55" w:rsidTr="00483CA0">
        <w:tc>
          <w:tcPr>
            <w:tcW w:w="22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483CA0" w:rsidRPr="00184D55" w:rsidRDefault="00483CA0" w:rsidP="00483CA0">
            <w:r w:rsidRPr="00184D55">
              <w:t>Datum</w:t>
            </w:r>
          </w:p>
        </w:tc>
        <w:tc>
          <w:tcPr>
            <w:tcW w:w="2265" w:type="dxa"/>
            <w:tcBorders>
              <w:top w:val="single" w:sz="4" w:space="0" w:color="FFFFFF" w:themeColor="background1"/>
            </w:tcBorders>
          </w:tcPr>
          <w:p w:rsidR="00483CA0" w:rsidRPr="00184D55" w:rsidRDefault="00483CA0" w:rsidP="00483CA0">
            <w:r w:rsidRPr="00184D55">
              <w:t>Version</w:t>
            </w:r>
          </w:p>
        </w:tc>
        <w:tc>
          <w:tcPr>
            <w:tcW w:w="2266" w:type="dxa"/>
            <w:tcBorders>
              <w:top w:val="single" w:sz="4" w:space="0" w:color="FFFFFF" w:themeColor="background1"/>
            </w:tcBorders>
          </w:tcPr>
          <w:p w:rsidR="00483CA0" w:rsidRPr="00184D55" w:rsidRDefault="00483CA0" w:rsidP="00483CA0">
            <w:r w:rsidRPr="00184D55">
              <w:t>Name</w:t>
            </w:r>
          </w:p>
        </w:tc>
        <w:tc>
          <w:tcPr>
            <w:tcW w:w="226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483CA0" w:rsidRPr="00184D55" w:rsidRDefault="00483CA0" w:rsidP="00483CA0">
            <w:r w:rsidRPr="00184D55">
              <w:t>Kommentar</w:t>
            </w:r>
          </w:p>
        </w:tc>
      </w:tr>
      <w:tr w:rsidR="00483CA0" w:rsidRPr="00184D55" w:rsidTr="00483CA0">
        <w:tc>
          <w:tcPr>
            <w:tcW w:w="2265" w:type="dxa"/>
            <w:tcBorders>
              <w:left w:val="single" w:sz="4" w:space="0" w:color="FFFFFF" w:themeColor="background1"/>
            </w:tcBorders>
          </w:tcPr>
          <w:p w:rsidR="00483CA0" w:rsidRPr="00184D55" w:rsidRDefault="00483CA0" w:rsidP="00483CA0">
            <w:r w:rsidRPr="00184D55">
              <w:t>28.11.2016</w:t>
            </w:r>
          </w:p>
        </w:tc>
        <w:tc>
          <w:tcPr>
            <w:tcW w:w="2265" w:type="dxa"/>
          </w:tcPr>
          <w:p w:rsidR="00483CA0" w:rsidRPr="00184D55" w:rsidRDefault="00483CA0" w:rsidP="00483CA0">
            <w:r w:rsidRPr="00184D55">
              <w:t>1</w:t>
            </w:r>
          </w:p>
        </w:tc>
        <w:tc>
          <w:tcPr>
            <w:tcW w:w="2266" w:type="dxa"/>
          </w:tcPr>
          <w:p w:rsidR="00483CA0" w:rsidRPr="00184D55" w:rsidRDefault="00483CA0" w:rsidP="00483CA0">
            <w:r w:rsidRPr="00184D55">
              <w:t>Iman Lünsmann</w:t>
            </w:r>
          </w:p>
        </w:tc>
        <w:tc>
          <w:tcPr>
            <w:tcW w:w="2266" w:type="dxa"/>
            <w:tcBorders>
              <w:right w:val="single" w:sz="4" w:space="0" w:color="FFFFFF" w:themeColor="background1"/>
            </w:tcBorders>
          </w:tcPr>
          <w:p w:rsidR="00483CA0" w:rsidRPr="00184D55" w:rsidRDefault="00483CA0" w:rsidP="00483CA0"/>
        </w:tc>
      </w:tr>
      <w:tr w:rsidR="00483CA0" w:rsidRPr="00184D55" w:rsidTr="00483CA0">
        <w:tc>
          <w:tcPr>
            <w:tcW w:w="2265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83CA0" w:rsidRPr="00184D55" w:rsidRDefault="00483CA0" w:rsidP="00483CA0"/>
        </w:tc>
        <w:tc>
          <w:tcPr>
            <w:tcW w:w="2265" w:type="dxa"/>
            <w:tcBorders>
              <w:bottom w:val="single" w:sz="4" w:space="0" w:color="FFFFFF" w:themeColor="background1"/>
            </w:tcBorders>
          </w:tcPr>
          <w:p w:rsidR="00483CA0" w:rsidRPr="00184D55" w:rsidRDefault="00483CA0" w:rsidP="00483CA0"/>
        </w:tc>
        <w:tc>
          <w:tcPr>
            <w:tcW w:w="2266" w:type="dxa"/>
            <w:tcBorders>
              <w:bottom w:val="single" w:sz="4" w:space="0" w:color="FFFFFF" w:themeColor="background1"/>
            </w:tcBorders>
          </w:tcPr>
          <w:p w:rsidR="00483CA0" w:rsidRPr="00184D55" w:rsidRDefault="00483CA0" w:rsidP="00483CA0"/>
        </w:tc>
        <w:tc>
          <w:tcPr>
            <w:tcW w:w="226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CA0" w:rsidRPr="00184D55" w:rsidRDefault="00483CA0" w:rsidP="00483CA0"/>
        </w:tc>
      </w:tr>
    </w:tbl>
    <w:p w:rsidR="00483CA0" w:rsidRDefault="00483CA0" w:rsidP="00483CA0"/>
    <w:p w:rsidR="008B6021" w:rsidRDefault="008B6021" w:rsidP="008B6021">
      <w:pPr>
        <w:pStyle w:val="berschrift1"/>
      </w:pPr>
      <w:r>
        <w:t xml:space="preserve">Einleitung </w:t>
      </w:r>
    </w:p>
    <w:p w:rsidR="00184D55" w:rsidRDefault="00184D55" w:rsidP="00483CA0">
      <w:r w:rsidRPr="00184D55">
        <w:t>Ich werde in den nächsten 10 Tagen ein kleines Projekt machen. Ich werde mithilfe von JavaScript ein</w:t>
      </w:r>
      <w:r>
        <w:t xml:space="preserve"> spiel namens &lt;</w:t>
      </w:r>
      <w:proofErr w:type="spellStart"/>
      <w:r>
        <w:t>Pong</w:t>
      </w:r>
      <w:proofErr w:type="spellEnd"/>
      <w:r>
        <w:t xml:space="preserve">&gt; programmieren. </w:t>
      </w:r>
    </w:p>
    <w:p w:rsidR="00184D55" w:rsidRDefault="00184D55" w:rsidP="00483CA0">
      <w:r>
        <w:t xml:space="preserve">Mein Ziel ist es dieses Spiel zu programmieren sodass man für den Anfang gegen eine Wand spielen muss, also quasi gegen den Computer. </w:t>
      </w:r>
    </w:p>
    <w:p w:rsidR="00184D55" w:rsidRDefault="00184D55" w:rsidP="00184D55">
      <w:pPr>
        <w:pStyle w:val="berschrift1"/>
      </w:pPr>
      <w:r>
        <w:t xml:space="preserve">Management Summary </w:t>
      </w:r>
    </w:p>
    <w:p w:rsidR="00184D55" w:rsidRDefault="00184D55" w:rsidP="00483CA0">
      <w:r>
        <w:t xml:space="preserve">Das Spielprinzip von </w:t>
      </w:r>
      <w:proofErr w:type="spellStart"/>
      <w:r>
        <w:t>Pong</w:t>
      </w:r>
      <w:proofErr w:type="spellEnd"/>
      <w:r>
        <w:t xml:space="preserve"> </w:t>
      </w:r>
      <w:r w:rsidRPr="00184D55">
        <w:t>ist simpel und ähnelt dem des </w:t>
      </w:r>
      <w:hyperlink r:id="rId11" w:tooltip="Tischtennis" w:history="1">
        <w:r w:rsidRPr="00184D55">
          <w:t>Tischtennis</w:t>
        </w:r>
      </w:hyperlink>
      <w:r w:rsidRPr="00184D55">
        <w:t>: Ein Punkt („Ball“) bewegt sich auf dem Bildschirm hin und her. Jeder der beiden Spieler steuert einen senkrechten Strich („Schläger“), den er mit einem Drehknopf (</w:t>
      </w:r>
      <w:hyperlink r:id="rId12" w:tooltip="Paddle (Eingabegerät)" w:history="1">
        <w:r w:rsidRPr="00184D55">
          <w:t>Paddle</w:t>
        </w:r>
      </w:hyperlink>
      <w:r w:rsidRPr="00184D55">
        <w:t>) nach oben und unten verschieben kann. Lässt man den „Ball“ am „Schläger“ vorbei, erhält der Gegner einen Punkt.</w:t>
      </w:r>
    </w:p>
    <w:p w:rsidR="00184D55" w:rsidRDefault="00AE267C" w:rsidP="00483CA0">
      <w:r w:rsidRPr="00AE267C">
        <w:drawing>
          <wp:inline distT="0" distB="0" distL="0" distR="0">
            <wp:extent cx="2133600" cy="1600200"/>
            <wp:effectExtent l="0" t="0" r="0" b="0"/>
            <wp:docPr id="33" name="Grafik 33" descr="P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55" w:rsidRPr="00843243" w:rsidRDefault="00AE267C" w:rsidP="00483CA0">
      <w:pPr>
        <w:rPr>
          <w:sz w:val="14"/>
        </w:rPr>
      </w:pPr>
      <w:r w:rsidRPr="00843243">
        <w:rPr>
          <w:sz w:val="14"/>
        </w:rPr>
        <w:t>Quelle: https://de.wikipedia.org/wiki/Pong#/media/File:Pong.png</w:t>
      </w:r>
    </w:p>
    <w:p w:rsidR="00AE267C" w:rsidRPr="00843243" w:rsidRDefault="00AE267C" w:rsidP="00AE267C">
      <w:pPr>
        <w:pStyle w:val="berschrift1"/>
      </w:pPr>
      <w:r w:rsidRPr="00843243">
        <w:t>Referenzen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3"/>
        <w:gridCol w:w="2019"/>
        <w:gridCol w:w="1926"/>
        <w:gridCol w:w="3374"/>
      </w:tblGrid>
      <w:tr w:rsidR="00AE267C" w:rsidRPr="00843243" w:rsidTr="00AE267C">
        <w:tc>
          <w:tcPr>
            <w:tcW w:w="2265" w:type="dxa"/>
          </w:tcPr>
          <w:p w:rsidR="00AE267C" w:rsidRPr="00843243" w:rsidRDefault="00AE267C" w:rsidP="00AE267C">
            <w:r w:rsidRPr="00843243">
              <w:t>Nr.</w:t>
            </w:r>
          </w:p>
        </w:tc>
        <w:tc>
          <w:tcPr>
            <w:tcW w:w="2265" w:type="dxa"/>
          </w:tcPr>
          <w:p w:rsidR="00AE267C" w:rsidRPr="00843243" w:rsidRDefault="00AE267C" w:rsidP="00AE267C">
            <w:r w:rsidRPr="00843243">
              <w:t>Titel/ Beschreibung</w:t>
            </w:r>
          </w:p>
        </w:tc>
        <w:tc>
          <w:tcPr>
            <w:tcW w:w="2266" w:type="dxa"/>
          </w:tcPr>
          <w:p w:rsidR="00AE267C" w:rsidRPr="00843243" w:rsidRDefault="00843243" w:rsidP="00AE267C">
            <w:r>
              <w:t>Autor</w:t>
            </w:r>
          </w:p>
        </w:tc>
        <w:tc>
          <w:tcPr>
            <w:tcW w:w="2266" w:type="dxa"/>
          </w:tcPr>
          <w:p w:rsidR="00AE267C" w:rsidRPr="00843243" w:rsidRDefault="00AE267C" w:rsidP="00AE267C">
            <w:r w:rsidRPr="00843243">
              <w:t>Dateiname oder URL</w:t>
            </w:r>
          </w:p>
        </w:tc>
      </w:tr>
      <w:tr w:rsidR="00AE267C" w:rsidRPr="00843243" w:rsidTr="00AE267C">
        <w:tc>
          <w:tcPr>
            <w:tcW w:w="2265" w:type="dxa"/>
          </w:tcPr>
          <w:p w:rsidR="00AE267C" w:rsidRPr="00843243" w:rsidRDefault="00AE267C" w:rsidP="00AE267C">
            <w:r w:rsidRPr="00843243">
              <w:t>1</w:t>
            </w:r>
          </w:p>
        </w:tc>
        <w:tc>
          <w:tcPr>
            <w:tcW w:w="2265" w:type="dxa"/>
          </w:tcPr>
          <w:p w:rsidR="00AE267C" w:rsidRPr="00843243" w:rsidRDefault="00AE267C" w:rsidP="00AE267C">
            <w:proofErr w:type="spellStart"/>
            <w:r w:rsidRPr="00843243">
              <w:t>Pong</w:t>
            </w:r>
            <w:proofErr w:type="spellEnd"/>
          </w:p>
        </w:tc>
        <w:tc>
          <w:tcPr>
            <w:tcW w:w="2266" w:type="dxa"/>
          </w:tcPr>
          <w:p w:rsidR="00AE267C" w:rsidRPr="00843243" w:rsidRDefault="00AE267C" w:rsidP="00AE267C">
            <w:r w:rsidRPr="00843243">
              <w:t>Wikipedia</w:t>
            </w:r>
          </w:p>
        </w:tc>
        <w:tc>
          <w:tcPr>
            <w:tcW w:w="2266" w:type="dxa"/>
          </w:tcPr>
          <w:p w:rsidR="00AE267C" w:rsidRPr="00843243" w:rsidRDefault="00AE267C" w:rsidP="00AE267C">
            <w:r w:rsidRPr="00843243">
              <w:t>https://de.wikipedia.org/wiki/Pong</w:t>
            </w:r>
          </w:p>
        </w:tc>
      </w:tr>
      <w:tr w:rsidR="00AE267C" w:rsidRPr="00843243" w:rsidTr="00AE267C">
        <w:tc>
          <w:tcPr>
            <w:tcW w:w="2265" w:type="dxa"/>
          </w:tcPr>
          <w:p w:rsidR="00AE267C" w:rsidRPr="00843243" w:rsidRDefault="00AE267C" w:rsidP="00AE267C">
            <w:r w:rsidRPr="00843243">
              <w:t>2</w:t>
            </w:r>
          </w:p>
        </w:tc>
        <w:tc>
          <w:tcPr>
            <w:tcW w:w="2265" w:type="dxa"/>
          </w:tcPr>
          <w:p w:rsidR="00AE267C" w:rsidRPr="00843243" w:rsidRDefault="00AE267C" w:rsidP="00AE267C"/>
        </w:tc>
        <w:tc>
          <w:tcPr>
            <w:tcW w:w="2266" w:type="dxa"/>
          </w:tcPr>
          <w:p w:rsidR="00AE267C" w:rsidRPr="00843243" w:rsidRDefault="00AE267C" w:rsidP="00AE267C"/>
        </w:tc>
        <w:tc>
          <w:tcPr>
            <w:tcW w:w="2266" w:type="dxa"/>
          </w:tcPr>
          <w:p w:rsidR="00AE267C" w:rsidRPr="00843243" w:rsidRDefault="00AE267C" w:rsidP="00AE267C"/>
        </w:tc>
      </w:tr>
    </w:tbl>
    <w:p w:rsidR="00AE267C" w:rsidRPr="00843243" w:rsidRDefault="00AE267C" w:rsidP="00AE267C"/>
    <w:p w:rsidR="00AE267C" w:rsidRPr="00843243" w:rsidRDefault="00AE267C" w:rsidP="00AE267C">
      <w:pPr>
        <w:pStyle w:val="berschrift1"/>
      </w:pPr>
      <w:r w:rsidRPr="00843243">
        <w:t>Glossar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E267C" w:rsidRPr="00843243" w:rsidTr="00AE267C">
        <w:tc>
          <w:tcPr>
            <w:tcW w:w="2405" w:type="dxa"/>
          </w:tcPr>
          <w:p w:rsidR="00AE267C" w:rsidRPr="00843243" w:rsidRDefault="00AE267C" w:rsidP="00AE267C">
            <w:r w:rsidRPr="00843243">
              <w:t>Begriff</w:t>
            </w:r>
          </w:p>
        </w:tc>
        <w:tc>
          <w:tcPr>
            <w:tcW w:w="6657" w:type="dxa"/>
          </w:tcPr>
          <w:p w:rsidR="00AE267C" w:rsidRPr="00843243" w:rsidRDefault="00AE267C" w:rsidP="00AE267C">
            <w:r w:rsidRPr="00843243">
              <w:t>Beschreibung</w:t>
            </w:r>
          </w:p>
        </w:tc>
      </w:tr>
      <w:tr w:rsidR="00AE267C" w:rsidRPr="00843243" w:rsidTr="00AE267C">
        <w:tc>
          <w:tcPr>
            <w:tcW w:w="2405" w:type="dxa"/>
          </w:tcPr>
          <w:p w:rsidR="00AE267C" w:rsidRPr="00843243" w:rsidRDefault="00AE267C" w:rsidP="00AE267C"/>
        </w:tc>
        <w:tc>
          <w:tcPr>
            <w:tcW w:w="6657" w:type="dxa"/>
          </w:tcPr>
          <w:p w:rsidR="00AE267C" w:rsidRPr="00843243" w:rsidRDefault="00AE267C" w:rsidP="00AE267C"/>
        </w:tc>
      </w:tr>
    </w:tbl>
    <w:p w:rsidR="00AE267C" w:rsidRPr="00843243" w:rsidRDefault="00AE267C" w:rsidP="00AE267C"/>
    <w:p w:rsidR="00AE267C" w:rsidRPr="00843243" w:rsidRDefault="00AE267C" w:rsidP="00843243">
      <w:pPr>
        <w:pStyle w:val="berschrift1"/>
      </w:pPr>
      <w:r w:rsidRPr="00843243">
        <w:t>Projektteam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267C" w:rsidRPr="00843243" w:rsidTr="00AE267C">
        <w:tc>
          <w:tcPr>
            <w:tcW w:w="3020" w:type="dxa"/>
          </w:tcPr>
          <w:p w:rsidR="00AE267C" w:rsidRPr="00843243" w:rsidRDefault="00AE267C" w:rsidP="00AE267C">
            <w:r w:rsidRPr="00843243">
              <w:t xml:space="preserve">Name </w:t>
            </w:r>
          </w:p>
        </w:tc>
        <w:tc>
          <w:tcPr>
            <w:tcW w:w="3021" w:type="dxa"/>
          </w:tcPr>
          <w:p w:rsidR="00AE267C" w:rsidRPr="00843243" w:rsidRDefault="00AE267C" w:rsidP="00AE267C">
            <w:r w:rsidRPr="00843243">
              <w:t>Funktion</w:t>
            </w:r>
          </w:p>
        </w:tc>
        <w:tc>
          <w:tcPr>
            <w:tcW w:w="3021" w:type="dxa"/>
          </w:tcPr>
          <w:p w:rsidR="00AE267C" w:rsidRPr="00843243" w:rsidRDefault="00843243" w:rsidP="00AE267C">
            <w:r w:rsidRPr="00843243">
              <w:t>Kontakt</w:t>
            </w:r>
          </w:p>
        </w:tc>
      </w:tr>
      <w:tr w:rsidR="00AE267C" w:rsidRPr="00843243" w:rsidTr="00AE267C">
        <w:tc>
          <w:tcPr>
            <w:tcW w:w="3020" w:type="dxa"/>
          </w:tcPr>
          <w:p w:rsidR="00AE267C" w:rsidRPr="00843243" w:rsidRDefault="00843243" w:rsidP="00AE267C">
            <w:r w:rsidRPr="00843243">
              <w:t>Iman Lünsmann</w:t>
            </w:r>
          </w:p>
        </w:tc>
        <w:tc>
          <w:tcPr>
            <w:tcW w:w="3021" w:type="dxa"/>
          </w:tcPr>
          <w:p w:rsidR="00AE267C" w:rsidRPr="00843243" w:rsidRDefault="00843243" w:rsidP="00AE267C">
            <w:r w:rsidRPr="00843243">
              <w:t>Auftraggeberin</w:t>
            </w:r>
          </w:p>
        </w:tc>
        <w:tc>
          <w:tcPr>
            <w:tcW w:w="3021" w:type="dxa"/>
          </w:tcPr>
          <w:p w:rsidR="00AE267C" w:rsidRPr="00843243" w:rsidRDefault="00843243" w:rsidP="00AE267C">
            <w:r>
              <w:t>Iman.luensmann@gmail.com</w:t>
            </w:r>
          </w:p>
        </w:tc>
      </w:tr>
    </w:tbl>
    <w:p w:rsidR="00843243" w:rsidRDefault="00843243" w:rsidP="00843243">
      <w:pPr>
        <w:pStyle w:val="berschrift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43243" w:rsidRDefault="00843243" w:rsidP="00843243"/>
    <w:p w:rsidR="00843243" w:rsidRDefault="00843243" w:rsidP="00843243">
      <w:pPr>
        <w:pStyle w:val="berschrift1"/>
      </w:pPr>
      <w:r>
        <w:lastRenderedPageBreak/>
        <w:t>Allgemeine Beschreibung, Ziele (SOLL)</w:t>
      </w:r>
    </w:p>
    <w:p w:rsidR="00843243" w:rsidRPr="00843243" w:rsidRDefault="00843243" w:rsidP="00843243">
      <w:r>
        <w:t xml:space="preserve">In diesem Kapitel wird beschrieben, wie </w:t>
      </w:r>
      <w:r w:rsidR="0002283C">
        <w:t xml:space="preserve">die grundlegende Funktionsweise des </w:t>
      </w:r>
      <w:proofErr w:type="spellStart"/>
      <w:r w:rsidR="0002283C">
        <w:t>Pongs</w:t>
      </w:r>
      <w:proofErr w:type="spellEnd"/>
      <w:r w:rsidR="0002283C">
        <w:t xml:space="preserve"> sein soll.</w:t>
      </w:r>
      <w:bookmarkStart w:id="0" w:name="_GoBack"/>
      <w:bookmarkEnd w:id="0"/>
    </w:p>
    <w:p w:rsidR="00843243" w:rsidRPr="00843243" w:rsidRDefault="00843243" w:rsidP="00843243"/>
    <w:sectPr w:rsidR="00843243" w:rsidRPr="00843243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FF3" w:rsidRDefault="00F66FF3" w:rsidP="00483CA0">
      <w:pPr>
        <w:spacing w:after="0" w:line="240" w:lineRule="auto"/>
      </w:pPr>
      <w:r>
        <w:separator/>
      </w:r>
    </w:p>
  </w:endnote>
  <w:endnote w:type="continuationSeparator" w:id="0">
    <w:p w:rsidR="00F66FF3" w:rsidRDefault="00F66FF3" w:rsidP="0048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A0" w:rsidRDefault="00483CA0">
    <w:pPr>
      <w:pStyle w:val="Fuzeile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FF3" w:rsidRDefault="00F66FF3" w:rsidP="00483CA0">
      <w:pPr>
        <w:spacing w:after="0" w:line="240" w:lineRule="auto"/>
      </w:pPr>
      <w:r>
        <w:separator/>
      </w:r>
    </w:p>
  </w:footnote>
  <w:footnote w:type="continuationSeparator" w:id="0">
    <w:p w:rsidR="00F66FF3" w:rsidRDefault="00F66FF3" w:rsidP="00483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77780"/>
    <w:multiLevelType w:val="multilevel"/>
    <w:tmpl w:val="45ECEE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E3341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F8"/>
    <w:rsid w:val="0002283C"/>
    <w:rsid w:val="00184D55"/>
    <w:rsid w:val="0031064E"/>
    <w:rsid w:val="00404DF8"/>
    <w:rsid w:val="00483CA0"/>
    <w:rsid w:val="005D0C2E"/>
    <w:rsid w:val="007720D9"/>
    <w:rsid w:val="00843243"/>
    <w:rsid w:val="008B6021"/>
    <w:rsid w:val="00AA2798"/>
    <w:rsid w:val="00AE267C"/>
    <w:rsid w:val="00F3271E"/>
    <w:rsid w:val="00F6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DA13F7"/>
  <w15:chartTrackingRefBased/>
  <w15:docId w15:val="{FF367F1D-14CC-409C-8911-33284A91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2798"/>
  </w:style>
  <w:style w:type="paragraph" w:styleId="berschrift1">
    <w:name w:val="heading 1"/>
    <w:basedOn w:val="Standard"/>
    <w:next w:val="Standard"/>
    <w:link w:val="berschrift1Zchn"/>
    <w:uiPriority w:val="9"/>
    <w:qFormat/>
    <w:rsid w:val="00404DF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3CA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3CA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3CA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3CA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3CA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3CA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3CA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3CA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A2798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A2798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4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4DF8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3C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3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3C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3C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3C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3CA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3C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3C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483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8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3CA0"/>
  </w:style>
  <w:style w:type="paragraph" w:styleId="Fuzeile">
    <w:name w:val="footer"/>
    <w:basedOn w:val="Standard"/>
    <w:link w:val="FuzeileZchn"/>
    <w:uiPriority w:val="99"/>
    <w:unhideWhenUsed/>
    <w:rsid w:val="0048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3CA0"/>
  </w:style>
  <w:style w:type="character" w:customStyle="1" w:styleId="apple-converted-space">
    <w:name w:val="apple-converted-space"/>
    <w:basedOn w:val="Absatz-Standardschriftart"/>
    <w:rsid w:val="00184D55"/>
  </w:style>
  <w:style w:type="character" w:styleId="Hyperlink">
    <w:name w:val="Hyperlink"/>
    <w:basedOn w:val="Absatz-Standardschriftart"/>
    <w:uiPriority w:val="99"/>
    <w:unhideWhenUsed/>
    <w:rsid w:val="00184D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.wikipedia.org/wiki/Paddle_(Eingabeger%C3%A4t)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.wikipedia.org/wiki/Tischtenni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an\Documents\Benutzerdefinierte%20Office-Vorlagen\Dok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3BA20B-19A6-4497-8801-A06630D65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Dok1.dotx</Template>
  <TotalTime>0</TotalTime>
  <Pages>4</Pages>
  <Words>192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css Versicherung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simple Project</dc:title>
  <dc:subject>Version 1.0</dc:subject>
  <dc:creator>Iman Lünsmann</dc:creator>
  <cp:keywords/>
  <dc:description/>
  <cp:lastModifiedBy>Iman Lünsmann</cp:lastModifiedBy>
  <cp:revision>1</cp:revision>
  <dcterms:created xsi:type="dcterms:W3CDTF">2016-11-28T10:33:00Z</dcterms:created>
  <dcterms:modified xsi:type="dcterms:W3CDTF">2016-11-28T12:39:00Z</dcterms:modified>
</cp:coreProperties>
</file>